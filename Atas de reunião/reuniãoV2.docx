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35646" w14:textId="77777777"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139"/>
        <w:gridCol w:w="4536"/>
      </w:tblGrid>
      <w:tr w:rsidR="00C52528" w:rsidRPr="00C52528" w14:paraId="6E39639A" w14:textId="77777777" w:rsidTr="00E34C15">
        <w:trPr>
          <w:trHeight w:val="377"/>
        </w:trPr>
        <w:tc>
          <w:tcPr>
            <w:tcW w:w="8675" w:type="dxa"/>
            <w:gridSpan w:val="2"/>
            <w:shd w:val="clear" w:color="auto" w:fill="DBE5F1" w:themeFill="accent1" w:themeFillTint="33"/>
            <w:vAlign w:val="center"/>
          </w:tcPr>
          <w:p w14:paraId="10718649" w14:textId="77777777" w:rsidR="00C52528" w:rsidRPr="00C52528" w:rsidRDefault="00365B3F" w:rsidP="003D377B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w:rsidR="00B30ED2" w:rsidRPr="00C52528" w14:paraId="55988D1A" w14:textId="77777777" w:rsidTr="00B30ED2">
        <w:trPr>
          <w:trHeight w:val="283"/>
        </w:trPr>
        <w:tc>
          <w:tcPr>
            <w:tcW w:w="4139" w:type="dxa"/>
            <w:shd w:val="clear" w:color="auto" w:fill="DBE5F1" w:themeFill="accent1" w:themeFillTint="33"/>
            <w:vAlign w:val="center"/>
          </w:tcPr>
          <w:p w14:paraId="2AAEF6EB" w14:textId="77777777" w:rsidR="00B30ED2" w:rsidRPr="00C52528" w:rsidRDefault="00B30ED2" w:rsidP="00365B3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14:paraId="15436579" w14:textId="77777777" w:rsidR="00B30ED2" w:rsidRPr="00C52528" w:rsidRDefault="00B30ED2" w:rsidP="00341B09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w:rsidR="00B30ED2" w:rsidRPr="00C52528" w14:paraId="523375D0" w14:textId="77777777" w:rsidTr="00B30ED2">
        <w:trPr>
          <w:trHeight w:val="340"/>
        </w:trPr>
        <w:tc>
          <w:tcPr>
            <w:tcW w:w="4139" w:type="dxa"/>
            <w:vAlign w:val="center"/>
          </w:tcPr>
          <w:p w14:paraId="5869F67C" w14:textId="1668B4DD" w:rsidR="00B30ED2" w:rsidRPr="00C52528" w:rsidRDefault="00E04B0E" w:rsidP="001F03B2">
            <w:pPr>
              <w:jc w:val="center"/>
            </w:pPr>
            <w:r>
              <w:t>06</w:t>
            </w:r>
            <w:r w:rsidR="00D975E7">
              <w:t>/0</w:t>
            </w:r>
            <w:r>
              <w:t>9</w:t>
            </w:r>
            <w:r w:rsidR="00D975E7">
              <w:t>/2019</w:t>
            </w:r>
          </w:p>
        </w:tc>
        <w:tc>
          <w:tcPr>
            <w:tcW w:w="4536" w:type="dxa"/>
            <w:vAlign w:val="center"/>
          </w:tcPr>
          <w:p w14:paraId="7421DD4B" w14:textId="60A1A194" w:rsidR="00B30ED2" w:rsidRPr="00C52528" w:rsidRDefault="00D975E7" w:rsidP="001F03B2">
            <w:pPr>
              <w:jc w:val="center"/>
            </w:pPr>
            <w:r>
              <w:t>OPEN LAB – BANDTEC- 1ºANDAR</w:t>
            </w:r>
          </w:p>
        </w:tc>
      </w:tr>
    </w:tbl>
    <w:p w14:paraId="1B3B983D" w14:textId="77777777" w:rsidR="0055540E" w:rsidRDefault="0055540E" w:rsidP="003D377B"/>
    <w:p w14:paraId="584C104F" w14:textId="77777777" w:rsidR="00B36089" w:rsidRDefault="00B36089" w:rsidP="00B36089"/>
    <w:p w14:paraId="791A90B8" w14:textId="77777777" w:rsidR="00B36089" w:rsidRDefault="00B36089" w:rsidP="00F4660E">
      <w:pPr>
        <w:pStyle w:val="Ttulo1"/>
      </w:pPr>
      <w:r w:rsidRPr="00033EFC">
        <w:t>Participantes</w:t>
      </w:r>
    </w:p>
    <w:p w14:paraId="0B2EE3E0" w14:textId="77777777" w:rsidR="00B36089" w:rsidRDefault="00B36089" w:rsidP="003420BA"/>
    <w:p w14:paraId="20E8B3C3" w14:textId="7D043864" w:rsidR="00B36089" w:rsidRDefault="00D975E7" w:rsidP="00D975E7">
      <w:pPr>
        <w:pStyle w:val="PargrafodaLista"/>
        <w:numPr>
          <w:ilvl w:val="0"/>
          <w:numId w:val="1"/>
        </w:numPr>
      </w:pPr>
      <w:r>
        <w:t>ALEX BUARQUE;</w:t>
      </w:r>
    </w:p>
    <w:p w14:paraId="7AF6FD3D" w14:textId="25F45A14" w:rsidR="00D975E7" w:rsidRDefault="00D975E7" w:rsidP="00D975E7">
      <w:pPr>
        <w:pStyle w:val="PargrafodaLista"/>
        <w:numPr>
          <w:ilvl w:val="0"/>
          <w:numId w:val="1"/>
        </w:numPr>
      </w:pPr>
      <w:r>
        <w:t>HENRIQUE ESTEVAM;</w:t>
      </w:r>
    </w:p>
    <w:p w14:paraId="70F964F1" w14:textId="2A306D96" w:rsidR="00D975E7" w:rsidRPr="00E04B0E" w:rsidRDefault="00D975E7" w:rsidP="00D975E7">
      <w:pPr>
        <w:pStyle w:val="PargrafodaLista"/>
        <w:numPr>
          <w:ilvl w:val="0"/>
          <w:numId w:val="1"/>
        </w:numPr>
        <w:rPr>
          <w:color w:val="FF0000"/>
        </w:rPr>
      </w:pPr>
      <w:r w:rsidRPr="00E04B0E">
        <w:rPr>
          <w:color w:val="FF0000"/>
        </w:rPr>
        <w:t>JOÃO ALFREDO;</w:t>
      </w:r>
    </w:p>
    <w:p w14:paraId="41883461" w14:textId="1EE8CF70" w:rsidR="00D975E7" w:rsidRPr="0021324D" w:rsidRDefault="00D975E7" w:rsidP="00D975E7">
      <w:pPr>
        <w:pStyle w:val="PargrafodaLista"/>
        <w:numPr>
          <w:ilvl w:val="0"/>
          <w:numId w:val="1"/>
        </w:numPr>
        <w:rPr>
          <w:color w:val="FF0000"/>
        </w:rPr>
      </w:pPr>
      <w:r w:rsidRPr="0021324D">
        <w:rPr>
          <w:color w:val="FF0000"/>
        </w:rPr>
        <w:t>JOÃO PEDRO;</w:t>
      </w:r>
    </w:p>
    <w:p w14:paraId="1BD1E0ED" w14:textId="6D9A9B3C" w:rsidR="00D975E7" w:rsidRDefault="00D975E7" w:rsidP="00D975E7">
      <w:pPr>
        <w:pStyle w:val="PargrafodaLista"/>
        <w:numPr>
          <w:ilvl w:val="0"/>
          <w:numId w:val="1"/>
        </w:numPr>
      </w:pPr>
      <w:r>
        <w:t>MARCELO AUGUSTO;</w:t>
      </w:r>
    </w:p>
    <w:p w14:paraId="1CAF4AC8" w14:textId="5F42455B" w:rsidR="00D975E7" w:rsidRDefault="00D975E7" w:rsidP="00D975E7">
      <w:pPr>
        <w:pStyle w:val="PargrafodaLista"/>
        <w:numPr>
          <w:ilvl w:val="0"/>
          <w:numId w:val="1"/>
        </w:numPr>
      </w:pPr>
      <w:r>
        <w:t>MARCO ANTONIO;</w:t>
      </w:r>
    </w:p>
    <w:p w14:paraId="0C6B97F1" w14:textId="77777777" w:rsidR="00D975E7" w:rsidRDefault="00D975E7" w:rsidP="00D975E7"/>
    <w:p w14:paraId="1A44F9D6" w14:textId="77777777" w:rsidR="00C001E7" w:rsidRDefault="00C001E7" w:rsidP="00C001E7">
      <w:pPr>
        <w:pStyle w:val="Ttulo1"/>
      </w:pPr>
      <w:r w:rsidRPr="0055406B">
        <w:t xml:space="preserve">Objetivos </w:t>
      </w:r>
    </w:p>
    <w:p w14:paraId="633150D8" w14:textId="32F95868" w:rsidR="00C001E7" w:rsidRDefault="00C001E7" w:rsidP="00C001E7"/>
    <w:p w14:paraId="22C14EF9" w14:textId="02A4EA4F" w:rsidR="00D975E7" w:rsidRPr="0055406B" w:rsidRDefault="00E04B0E" w:rsidP="00C001E7">
      <w:r>
        <w:t xml:space="preserve">Finalizar a planilha de requisitos, finalizar o site, finalizar o diagrama de banco de dados, finalizar o </w:t>
      </w:r>
      <w:proofErr w:type="spellStart"/>
      <w:r>
        <w:t>canvas</w:t>
      </w:r>
      <w:proofErr w:type="spellEnd"/>
      <w:r>
        <w:t xml:space="preserve">, fazer o logo, todos os integrantes finalizarem o </w:t>
      </w:r>
      <w:proofErr w:type="gramStart"/>
      <w:r>
        <w:t>mini projeto</w:t>
      </w:r>
      <w:proofErr w:type="gramEnd"/>
      <w:r>
        <w:t xml:space="preserve"> do </w:t>
      </w:r>
      <w:proofErr w:type="spellStart"/>
      <w:r>
        <w:t>yoshi</w:t>
      </w:r>
      <w:proofErr w:type="spellEnd"/>
      <w:r w:rsidR="0021324D">
        <w:t>;</w:t>
      </w:r>
    </w:p>
    <w:p w14:paraId="75F760F5" w14:textId="77777777" w:rsidR="00C001E7" w:rsidRPr="0055406B" w:rsidRDefault="00C001E7" w:rsidP="00C001E7"/>
    <w:p w14:paraId="2E4F85D3" w14:textId="77777777" w:rsidR="00C001E7" w:rsidRPr="0055406B" w:rsidRDefault="00C001E7" w:rsidP="00C001E7">
      <w:pPr>
        <w:pStyle w:val="Ttulo1"/>
      </w:pPr>
      <w:r w:rsidRPr="0055406B">
        <w:t>Tópicos discutidos</w:t>
      </w:r>
    </w:p>
    <w:p w14:paraId="0FE60B21" w14:textId="77777777" w:rsidR="00E04B0E" w:rsidRDefault="00E04B0E" w:rsidP="00C001E7"/>
    <w:p w14:paraId="49E0A537" w14:textId="0241C0AE" w:rsidR="00105D44" w:rsidRPr="0021324D" w:rsidRDefault="00E04B0E" w:rsidP="00C001E7">
      <w:r>
        <w:t xml:space="preserve">Alinhamento da planilha de requisitos para a entrega </w:t>
      </w:r>
      <w:proofErr w:type="spellStart"/>
      <w:r>
        <w:t>na</w:t>
      </w:r>
      <w:proofErr w:type="spellEnd"/>
      <w:r>
        <w:t xml:space="preserve"> sprint, execução e </w:t>
      </w:r>
      <w:proofErr w:type="spellStart"/>
      <w:r>
        <w:t>lapidamento</w:t>
      </w:r>
      <w:proofErr w:type="spellEnd"/>
      <w:r>
        <w:t xml:space="preserve"> do diagrama de banco de dados e conversa por slack em relação ao site</w:t>
      </w:r>
      <w:r w:rsidR="00105D44">
        <w:t>.</w:t>
      </w:r>
    </w:p>
    <w:p w14:paraId="56C0AE37" w14:textId="77777777" w:rsidR="0021324D" w:rsidRPr="0055406B" w:rsidRDefault="0021324D" w:rsidP="00C001E7"/>
    <w:p w14:paraId="79A9527B" w14:textId="77777777" w:rsidR="00C001E7" w:rsidRPr="0055406B" w:rsidRDefault="00C001E7" w:rsidP="00C001E7">
      <w:pPr>
        <w:pStyle w:val="Ttulo1"/>
      </w:pPr>
      <w:r w:rsidRPr="0055406B">
        <w:t>Ações a serem tomadas</w:t>
      </w:r>
    </w:p>
    <w:tbl>
      <w:tblPr>
        <w:tblW w:w="874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682"/>
        <w:gridCol w:w="1634"/>
        <w:gridCol w:w="1429"/>
      </w:tblGrid>
      <w:tr w:rsidR="00C001E7" w:rsidRPr="00C001E7" w14:paraId="4283D99E" w14:textId="77777777" w:rsidTr="00E04B0E">
        <w:trPr>
          <w:trHeight w:val="285"/>
        </w:trPr>
        <w:tc>
          <w:tcPr>
            <w:tcW w:w="5682" w:type="dxa"/>
            <w:shd w:val="clear" w:color="auto" w:fill="DBE5F1" w:themeFill="accent1" w:themeFillTint="33"/>
            <w:vAlign w:val="center"/>
          </w:tcPr>
          <w:p w14:paraId="6FCE368F" w14:textId="77777777" w:rsidR="00C001E7" w:rsidRPr="00C001E7" w:rsidRDefault="00C001E7" w:rsidP="00637831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Ação</w:t>
            </w:r>
          </w:p>
        </w:tc>
        <w:tc>
          <w:tcPr>
            <w:tcW w:w="1634" w:type="dxa"/>
            <w:shd w:val="clear" w:color="auto" w:fill="DBE5F1" w:themeFill="accent1" w:themeFillTint="33"/>
            <w:vAlign w:val="center"/>
          </w:tcPr>
          <w:p w14:paraId="55101225" w14:textId="77777777" w:rsidR="00C001E7" w:rsidRPr="00C001E7" w:rsidRDefault="00C001E7" w:rsidP="00637831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429" w:type="dxa"/>
            <w:shd w:val="clear" w:color="auto" w:fill="DBE5F1" w:themeFill="accent1" w:themeFillTint="33"/>
            <w:vAlign w:val="center"/>
          </w:tcPr>
          <w:p w14:paraId="6494FB91" w14:textId="77777777" w:rsidR="00C001E7" w:rsidRPr="00C001E7" w:rsidRDefault="00C001E7" w:rsidP="00637831">
            <w:pPr>
              <w:pStyle w:val="Cabealho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C001E7" w:rsidRPr="00727C66" w14:paraId="27693752" w14:textId="77777777" w:rsidTr="00E04B0E">
        <w:trPr>
          <w:trHeight w:val="570"/>
        </w:trPr>
        <w:tc>
          <w:tcPr>
            <w:tcW w:w="5682" w:type="dxa"/>
            <w:vAlign w:val="center"/>
          </w:tcPr>
          <w:p w14:paraId="57406A79" w14:textId="0A2A9860" w:rsidR="00C001E7" w:rsidRPr="00727C66" w:rsidRDefault="008609E6" w:rsidP="00637831">
            <w:pPr>
              <w:pStyle w:val="Tabela"/>
            </w:pPr>
            <w:r>
              <w:t>Terminar o site para a sprint</w:t>
            </w:r>
          </w:p>
        </w:tc>
        <w:tc>
          <w:tcPr>
            <w:tcW w:w="1634" w:type="dxa"/>
            <w:vAlign w:val="center"/>
          </w:tcPr>
          <w:p w14:paraId="5D418942" w14:textId="78C3672A" w:rsidR="00C001E7" w:rsidRPr="00727C66" w:rsidRDefault="008609E6" w:rsidP="00637831">
            <w:pPr>
              <w:pStyle w:val="Tabela"/>
            </w:pPr>
            <w:r>
              <w:t>João Pedro</w:t>
            </w:r>
          </w:p>
        </w:tc>
        <w:tc>
          <w:tcPr>
            <w:tcW w:w="1429" w:type="dxa"/>
            <w:vAlign w:val="center"/>
          </w:tcPr>
          <w:p w14:paraId="363B98FF" w14:textId="2A44B72D" w:rsidR="00C001E7" w:rsidRPr="00727C66" w:rsidRDefault="008609E6" w:rsidP="00637831">
            <w:pPr>
              <w:pStyle w:val="Tabela"/>
            </w:pPr>
            <w:r>
              <w:t>10/09/2019</w:t>
            </w:r>
          </w:p>
        </w:tc>
      </w:tr>
      <w:tr w:rsidR="00C001E7" w:rsidRPr="00727C66" w14:paraId="77D0E8CC" w14:textId="77777777" w:rsidTr="00E04B0E">
        <w:trPr>
          <w:trHeight w:val="285"/>
        </w:trPr>
        <w:tc>
          <w:tcPr>
            <w:tcW w:w="5682" w:type="dxa"/>
            <w:vAlign w:val="center"/>
          </w:tcPr>
          <w:p w14:paraId="0A7BFF9D" w14:textId="23EC6C73" w:rsidR="00C001E7" w:rsidRPr="00727C66" w:rsidRDefault="008609E6" w:rsidP="00637831">
            <w:pPr>
              <w:pStyle w:val="Tabela"/>
            </w:pPr>
            <w:r>
              <w:t>Fazer o logo da empresa para a sprint</w:t>
            </w:r>
          </w:p>
        </w:tc>
        <w:tc>
          <w:tcPr>
            <w:tcW w:w="1634" w:type="dxa"/>
            <w:vAlign w:val="center"/>
          </w:tcPr>
          <w:p w14:paraId="5209CDB3" w14:textId="4367B122" w:rsidR="00C001E7" w:rsidRPr="00727C66" w:rsidRDefault="008609E6" w:rsidP="00637831">
            <w:pPr>
              <w:pStyle w:val="Tabela"/>
            </w:pPr>
            <w:r>
              <w:t>João Pedro</w:t>
            </w:r>
          </w:p>
        </w:tc>
        <w:tc>
          <w:tcPr>
            <w:tcW w:w="1429" w:type="dxa"/>
            <w:vAlign w:val="center"/>
          </w:tcPr>
          <w:p w14:paraId="5D25378C" w14:textId="7E780E7C" w:rsidR="00C001E7" w:rsidRPr="00727C66" w:rsidRDefault="008609E6" w:rsidP="00637831">
            <w:pPr>
              <w:pStyle w:val="Tabela"/>
            </w:pPr>
            <w:r>
              <w:t>10/09/2019</w:t>
            </w:r>
          </w:p>
        </w:tc>
      </w:tr>
      <w:tr w:rsidR="00C001E7" w:rsidRPr="00727C66" w14:paraId="27FF2357" w14:textId="77777777" w:rsidTr="00E04B0E">
        <w:trPr>
          <w:trHeight w:val="586"/>
        </w:trPr>
        <w:tc>
          <w:tcPr>
            <w:tcW w:w="5682" w:type="dxa"/>
            <w:vAlign w:val="center"/>
          </w:tcPr>
          <w:p w14:paraId="247FCC61" w14:textId="057F64D8" w:rsidR="0001430D" w:rsidRPr="00727C66" w:rsidRDefault="008609E6" w:rsidP="00637831">
            <w:pPr>
              <w:pStyle w:val="Tabela"/>
            </w:pPr>
            <w:r>
              <w:t>Finalizar planilha de requisitos</w:t>
            </w:r>
          </w:p>
        </w:tc>
        <w:tc>
          <w:tcPr>
            <w:tcW w:w="1634" w:type="dxa"/>
            <w:vAlign w:val="center"/>
          </w:tcPr>
          <w:p w14:paraId="55D058DD" w14:textId="6B28DBBB" w:rsidR="00C001E7" w:rsidRPr="00727C66" w:rsidRDefault="008609E6" w:rsidP="00637831">
            <w:pPr>
              <w:pStyle w:val="Tabela"/>
            </w:pPr>
            <w:r>
              <w:t>Henrique &amp; Marcelo</w:t>
            </w:r>
          </w:p>
        </w:tc>
        <w:tc>
          <w:tcPr>
            <w:tcW w:w="1429" w:type="dxa"/>
            <w:vAlign w:val="center"/>
          </w:tcPr>
          <w:p w14:paraId="34EDF5E5" w14:textId="5ED098AA" w:rsidR="0001430D" w:rsidRPr="00727C66" w:rsidRDefault="008609E6" w:rsidP="00637831">
            <w:pPr>
              <w:pStyle w:val="Tabela"/>
            </w:pPr>
            <w:r>
              <w:t>10/09/2019</w:t>
            </w:r>
          </w:p>
        </w:tc>
      </w:tr>
      <w:tr w:rsidR="0001430D" w:rsidRPr="00727C66" w14:paraId="1C336422" w14:textId="77777777" w:rsidTr="00E04B0E">
        <w:trPr>
          <w:trHeight w:val="586"/>
        </w:trPr>
        <w:tc>
          <w:tcPr>
            <w:tcW w:w="5682" w:type="dxa"/>
            <w:vAlign w:val="center"/>
          </w:tcPr>
          <w:p w14:paraId="3D441F1F" w14:textId="1441E348" w:rsidR="0001430D" w:rsidRDefault="008609E6" w:rsidP="00637831">
            <w:pPr>
              <w:pStyle w:val="Tabela"/>
            </w:pPr>
            <w:r>
              <w:t xml:space="preserve">Decidir Proposta de valor do </w:t>
            </w:r>
            <w:proofErr w:type="spellStart"/>
            <w:r>
              <w:t>canvas</w:t>
            </w:r>
            <w:proofErr w:type="spellEnd"/>
          </w:p>
        </w:tc>
        <w:tc>
          <w:tcPr>
            <w:tcW w:w="1634" w:type="dxa"/>
            <w:vAlign w:val="center"/>
          </w:tcPr>
          <w:p w14:paraId="796AC026" w14:textId="7CD8572E" w:rsidR="0001430D" w:rsidRDefault="008609E6" w:rsidP="00637831">
            <w:pPr>
              <w:pStyle w:val="Tabela"/>
            </w:pPr>
            <w:r>
              <w:t xml:space="preserve">Marco </w:t>
            </w:r>
            <w:proofErr w:type="spellStart"/>
            <w:r>
              <w:t>Antonio</w:t>
            </w:r>
            <w:proofErr w:type="spellEnd"/>
          </w:p>
        </w:tc>
        <w:tc>
          <w:tcPr>
            <w:tcW w:w="1429" w:type="dxa"/>
            <w:vAlign w:val="center"/>
          </w:tcPr>
          <w:p w14:paraId="0F5A747C" w14:textId="037DA813" w:rsidR="0001430D" w:rsidRDefault="008609E6" w:rsidP="00637831">
            <w:pPr>
              <w:pStyle w:val="Tabela"/>
            </w:pPr>
            <w:r>
              <w:t>10/09/2019</w:t>
            </w:r>
          </w:p>
        </w:tc>
      </w:tr>
      <w:tr w:rsidR="0001430D" w:rsidRPr="00727C66" w14:paraId="7D6A1E7F" w14:textId="77777777" w:rsidTr="00E04B0E">
        <w:trPr>
          <w:trHeight w:val="586"/>
        </w:trPr>
        <w:tc>
          <w:tcPr>
            <w:tcW w:w="5682" w:type="dxa"/>
            <w:vAlign w:val="center"/>
          </w:tcPr>
          <w:p w14:paraId="1501268E" w14:textId="12C4AA28" w:rsidR="0001430D" w:rsidRDefault="008609E6" w:rsidP="00637831">
            <w:pPr>
              <w:pStyle w:val="Tabela"/>
            </w:pPr>
            <w:r>
              <w:t xml:space="preserve">Enviar para o </w:t>
            </w:r>
            <w:proofErr w:type="spellStart"/>
            <w:r>
              <w:t>joão</w:t>
            </w:r>
            <w:proofErr w:type="spellEnd"/>
            <w:r>
              <w:t xml:space="preserve"> os dados do projeto do semestre passado</w:t>
            </w:r>
          </w:p>
        </w:tc>
        <w:tc>
          <w:tcPr>
            <w:tcW w:w="1634" w:type="dxa"/>
            <w:vAlign w:val="center"/>
          </w:tcPr>
          <w:p w14:paraId="6830CBC2" w14:textId="7BAF81C3" w:rsidR="0001430D" w:rsidRDefault="008609E6" w:rsidP="00637831">
            <w:pPr>
              <w:pStyle w:val="Tabela"/>
            </w:pPr>
            <w:r>
              <w:t>Todos</w:t>
            </w:r>
          </w:p>
        </w:tc>
        <w:tc>
          <w:tcPr>
            <w:tcW w:w="1429" w:type="dxa"/>
            <w:vAlign w:val="center"/>
          </w:tcPr>
          <w:p w14:paraId="3305B7D4" w14:textId="06A58D1D" w:rsidR="0001430D" w:rsidRDefault="008609E6" w:rsidP="00637831">
            <w:pPr>
              <w:pStyle w:val="Tabela"/>
            </w:pPr>
            <w:r>
              <w:t>10/09/2019</w:t>
            </w:r>
          </w:p>
        </w:tc>
      </w:tr>
      <w:tr w:rsidR="0001430D" w:rsidRPr="00727C66" w14:paraId="43A69526" w14:textId="77777777" w:rsidTr="00E04B0E">
        <w:trPr>
          <w:trHeight w:val="586"/>
        </w:trPr>
        <w:tc>
          <w:tcPr>
            <w:tcW w:w="5682" w:type="dxa"/>
            <w:vAlign w:val="center"/>
          </w:tcPr>
          <w:p w14:paraId="635B46DB" w14:textId="6BE4CBA5" w:rsidR="008609E6" w:rsidRDefault="008609E6" w:rsidP="00637831">
            <w:pPr>
              <w:pStyle w:val="Tabela"/>
            </w:pPr>
            <w:r>
              <w:t xml:space="preserve">Todos os integrantes finalizarem o miniprojeto do </w:t>
            </w:r>
            <w:proofErr w:type="spellStart"/>
            <w:r>
              <w:t>yoshi</w:t>
            </w:r>
            <w:proofErr w:type="spellEnd"/>
          </w:p>
        </w:tc>
        <w:tc>
          <w:tcPr>
            <w:tcW w:w="1634" w:type="dxa"/>
            <w:vAlign w:val="center"/>
          </w:tcPr>
          <w:p w14:paraId="3FBA3D97" w14:textId="50FAA92B" w:rsidR="0001430D" w:rsidRDefault="008609E6" w:rsidP="00637831">
            <w:pPr>
              <w:pStyle w:val="Tabela"/>
            </w:pPr>
            <w:r>
              <w:t>Todos</w:t>
            </w:r>
          </w:p>
        </w:tc>
        <w:tc>
          <w:tcPr>
            <w:tcW w:w="1429" w:type="dxa"/>
            <w:vAlign w:val="center"/>
          </w:tcPr>
          <w:p w14:paraId="66D99143" w14:textId="18234B75" w:rsidR="0001430D" w:rsidRDefault="008609E6" w:rsidP="00637831">
            <w:pPr>
              <w:pStyle w:val="Tabela"/>
            </w:pPr>
            <w:r>
              <w:t>10/09/2019</w:t>
            </w:r>
          </w:p>
        </w:tc>
      </w:tr>
    </w:tbl>
    <w:p w14:paraId="01FB8F96" w14:textId="77777777" w:rsidR="00C001E7" w:rsidRPr="00727C66" w:rsidRDefault="00C001E7" w:rsidP="00C001E7"/>
    <w:p w14:paraId="2AC00BD7" w14:textId="77777777" w:rsidR="00C001E7" w:rsidRPr="00727C66" w:rsidRDefault="00C001E7" w:rsidP="00C001E7">
      <w:pPr>
        <w:pStyle w:val="Ttulo1"/>
      </w:pPr>
      <w:r w:rsidRPr="00727C66">
        <w:lastRenderedPageBreak/>
        <w:t>Próxima reunião do projeto</w:t>
      </w:r>
    </w:p>
    <w:p w14:paraId="2493003D" w14:textId="77777777" w:rsidR="00C001E7" w:rsidRPr="00727C66" w:rsidRDefault="00C001E7" w:rsidP="00C001E7"/>
    <w:p w14:paraId="69FEBFC8" w14:textId="217B45B4" w:rsidR="0001430D" w:rsidRPr="00727C66" w:rsidRDefault="008609E6" w:rsidP="00C001E7">
      <w:r>
        <w:t>Revisar o que já foi feito, fazer alterações necessárias e iniciar os entregáveis da próxima sprint.</w:t>
      </w:r>
    </w:p>
    <w:p w14:paraId="7379BF8F" w14:textId="77777777" w:rsidR="00C001E7" w:rsidRPr="00727C66" w:rsidRDefault="00C001E7" w:rsidP="00C001E7">
      <w:pPr>
        <w:pStyle w:val="Ttulo1"/>
      </w:pPr>
      <w:r w:rsidRPr="00727C66">
        <w:t>Informações adicionais</w:t>
      </w:r>
    </w:p>
    <w:p w14:paraId="20B6BF8C" w14:textId="77777777" w:rsidR="00C001E7" w:rsidRDefault="00C001E7" w:rsidP="00C001E7"/>
    <w:p w14:paraId="123E5B31" w14:textId="47F03568" w:rsidR="008843C9" w:rsidRDefault="008609E6" w:rsidP="008609E6">
      <w:pPr>
        <w:pStyle w:val="PargrafodaLista"/>
        <w:numPr>
          <w:ilvl w:val="0"/>
          <w:numId w:val="4"/>
        </w:numPr>
      </w:pPr>
      <w:r>
        <w:t>João Alfredo Faltou na reunião;</w:t>
      </w:r>
    </w:p>
    <w:p w14:paraId="653DB018" w14:textId="0DEEBA4A" w:rsidR="008609E6" w:rsidRDefault="008609E6" w:rsidP="008609E6">
      <w:pPr>
        <w:pStyle w:val="PargrafodaLista"/>
        <w:numPr>
          <w:ilvl w:val="0"/>
          <w:numId w:val="4"/>
        </w:numPr>
      </w:pPr>
      <w:r>
        <w:t xml:space="preserve">Marco </w:t>
      </w:r>
      <w:proofErr w:type="spellStart"/>
      <w:r>
        <w:t>Antonio</w:t>
      </w:r>
      <w:proofErr w:type="spellEnd"/>
      <w:r>
        <w:t xml:space="preserve"> chegou com 1:30 de atraso;</w:t>
      </w:r>
      <w:bookmarkStart w:id="0" w:name="_GoBack"/>
      <w:bookmarkEnd w:id="0"/>
    </w:p>
    <w:p w14:paraId="1A6D6C79" w14:textId="0F59193A" w:rsidR="008609E6" w:rsidRDefault="008609E6" w:rsidP="008609E6">
      <w:pPr>
        <w:pStyle w:val="PargrafodaLista"/>
      </w:pPr>
    </w:p>
    <w:p w14:paraId="7D3D29B5" w14:textId="77777777" w:rsidR="008843C9" w:rsidRDefault="008843C9" w:rsidP="003D377B"/>
    <w:p w14:paraId="2E760CD3" w14:textId="77777777" w:rsidR="003420BA" w:rsidRDefault="003420BA" w:rsidP="003420BA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3969"/>
        <w:gridCol w:w="2268"/>
      </w:tblGrid>
      <w:tr w:rsidR="003420BA" w:rsidRPr="00C52528" w14:paraId="28D3C0C2" w14:textId="77777777" w:rsidTr="00A518D6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01D6CF1A" w14:textId="77777777"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420BA" w:rsidRPr="00C52528" w14:paraId="229D60D3" w14:textId="77777777" w:rsidTr="003420BA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5E96A1AD" w14:textId="77777777"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14:paraId="53C55A77" w14:textId="77777777"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14:paraId="552C614B" w14:textId="77777777"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3420BA" w:rsidRPr="00C52528" w14:paraId="3429D364" w14:textId="77777777" w:rsidTr="003420BA">
        <w:trPr>
          <w:trHeight w:val="340"/>
        </w:trPr>
        <w:tc>
          <w:tcPr>
            <w:tcW w:w="2438" w:type="dxa"/>
            <w:vAlign w:val="center"/>
          </w:tcPr>
          <w:p w14:paraId="0A984BAF" w14:textId="77777777" w:rsidR="003420BA" w:rsidRPr="00CE3355" w:rsidRDefault="003420BA" w:rsidP="00A518D6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3969" w:type="dxa"/>
            <w:vAlign w:val="center"/>
          </w:tcPr>
          <w:p w14:paraId="0F9C2190" w14:textId="5E962357" w:rsidR="003420BA" w:rsidRPr="00C52528" w:rsidRDefault="00CF7DBB" w:rsidP="00A518D6">
            <w:proofErr w:type="spellStart"/>
            <w:r>
              <w:t>Bandtec</w:t>
            </w:r>
            <w:proofErr w:type="spellEnd"/>
          </w:p>
        </w:tc>
        <w:tc>
          <w:tcPr>
            <w:tcW w:w="2268" w:type="dxa"/>
            <w:vAlign w:val="center"/>
          </w:tcPr>
          <w:p w14:paraId="73C0527F" w14:textId="1154C8A7" w:rsidR="003420BA" w:rsidRPr="00C52528" w:rsidRDefault="00CF7DBB" w:rsidP="00A518D6">
            <w:r>
              <w:t>Marco</w:t>
            </w:r>
          </w:p>
        </w:tc>
      </w:tr>
      <w:tr w:rsidR="003420BA" w:rsidRPr="00C52528" w14:paraId="08922019" w14:textId="77777777" w:rsidTr="003420BA">
        <w:trPr>
          <w:trHeight w:val="340"/>
        </w:trPr>
        <w:tc>
          <w:tcPr>
            <w:tcW w:w="2438" w:type="dxa"/>
            <w:vAlign w:val="center"/>
          </w:tcPr>
          <w:p w14:paraId="439F638B" w14:textId="77777777" w:rsidR="003420BA" w:rsidRPr="00CE3355" w:rsidRDefault="003420BA" w:rsidP="00A518D6">
            <w:pPr>
              <w:pStyle w:val="Tabela"/>
            </w:pPr>
            <w:r>
              <w:t>Gerente do Projeto</w:t>
            </w:r>
          </w:p>
        </w:tc>
        <w:tc>
          <w:tcPr>
            <w:tcW w:w="3969" w:type="dxa"/>
            <w:vAlign w:val="center"/>
          </w:tcPr>
          <w:p w14:paraId="54BA9885" w14:textId="4EF92A3F" w:rsidR="003420BA" w:rsidRPr="00C52528" w:rsidRDefault="00CF7DBB" w:rsidP="00A518D6">
            <w:r>
              <w:t>Marco</w:t>
            </w:r>
          </w:p>
        </w:tc>
        <w:tc>
          <w:tcPr>
            <w:tcW w:w="2268" w:type="dxa"/>
            <w:vAlign w:val="center"/>
          </w:tcPr>
          <w:p w14:paraId="157A1C08" w14:textId="094B5516" w:rsidR="003420BA" w:rsidRPr="00C52528" w:rsidRDefault="00CF7DBB" w:rsidP="00A518D6">
            <w:r>
              <w:t>Marco</w:t>
            </w:r>
          </w:p>
        </w:tc>
      </w:tr>
      <w:tr w:rsidR="00A83F49" w:rsidRPr="00C52528" w14:paraId="4F34B33B" w14:textId="77777777" w:rsidTr="003420BA">
        <w:trPr>
          <w:trHeight w:val="340"/>
        </w:trPr>
        <w:tc>
          <w:tcPr>
            <w:tcW w:w="2438" w:type="dxa"/>
            <w:vAlign w:val="center"/>
          </w:tcPr>
          <w:p w14:paraId="68E6139B" w14:textId="77777777" w:rsidR="00A83F49" w:rsidRDefault="00A83F49" w:rsidP="00A518D6">
            <w:pPr>
              <w:pStyle w:val="Tabela"/>
            </w:pPr>
          </w:p>
        </w:tc>
        <w:tc>
          <w:tcPr>
            <w:tcW w:w="3969" w:type="dxa"/>
            <w:vAlign w:val="center"/>
          </w:tcPr>
          <w:p w14:paraId="5D8B07CF" w14:textId="77777777" w:rsidR="00A83F49" w:rsidRPr="00C52528" w:rsidRDefault="00A83F49" w:rsidP="00A518D6"/>
        </w:tc>
        <w:tc>
          <w:tcPr>
            <w:tcW w:w="2268" w:type="dxa"/>
            <w:vAlign w:val="center"/>
          </w:tcPr>
          <w:p w14:paraId="39B77C9F" w14:textId="77777777" w:rsidR="00A83F49" w:rsidRPr="00C52528" w:rsidRDefault="00A83F49" w:rsidP="00A518D6"/>
        </w:tc>
      </w:tr>
    </w:tbl>
    <w:p w14:paraId="33CCC59C" w14:textId="77777777" w:rsidR="003420BA" w:rsidRDefault="003420BA" w:rsidP="003420BA"/>
    <w:p w14:paraId="51C5D015" w14:textId="77777777" w:rsidR="008843C9" w:rsidRDefault="008843C9" w:rsidP="008843C9"/>
    <w:p w14:paraId="2CCC8A60" w14:textId="77777777" w:rsidR="008843C9" w:rsidRDefault="008843C9" w:rsidP="003D377B"/>
    <w:sectPr w:rsidR="008843C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1A7DD" w14:textId="77777777" w:rsidR="00751A31" w:rsidRDefault="00751A31" w:rsidP="005E1593">
      <w:r>
        <w:separator/>
      </w:r>
    </w:p>
  </w:endnote>
  <w:endnote w:type="continuationSeparator" w:id="0">
    <w:p w14:paraId="14F26D97" w14:textId="77777777" w:rsidR="00751A31" w:rsidRDefault="00751A3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14:paraId="267EE2E5" w14:textId="77777777" w:rsidTr="00B47AB7">
      <w:trPr>
        <w:jc w:val="center"/>
      </w:trPr>
      <w:tc>
        <w:tcPr>
          <w:tcW w:w="2740" w:type="dxa"/>
          <w:vAlign w:val="center"/>
        </w:tcPr>
        <w:p w14:paraId="2E434C1B" w14:textId="77777777" w:rsidR="006419CA" w:rsidRPr="006419CA" w:rsidRDefault="006419CA" w:rsidP="00B47AB7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27B8B">
            <w:rPr>
              <w:noProof/>
              <w:color w:val="244061" w:themeColor="accent1" w:themeShade="80"/>
            </w:rPr>
            <w:t>Ata de reuniao.docx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66CB761B" w14:textId="77777777" w:rsidR="006419CA" w:rsidRPr="006419CA" w:rsidRDefault="006419CA" w:rsidP="00B47AB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F21E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F21E7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47AB7" w:rsidRPr="006419CA" w14:paraId="08A1628D" w14:textId="77777777" w:rsidTr="00B47AB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0598398"/>
          <w:placeholder>
            <w:docPart w:val="421F409D105945DC96D4F6F47340CA6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14:paraId="6CD3330C" w14:textId="77777777" w:rsidR="00B47AB7" w:rsidRPr="006419CA" w:rsidRDefault="00B47AB7" w:rsidP="00637831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7D5A349D" w14:textId="77777777" w:rsidR="00B47AB7" w:rsidRPr="006419CA" w:rsidRDefault="00751A31" w:rsidP="00B47AB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47AB7">
              <w:rPr>
                <w:rStyle w:val="Hyperlink"/>
              </w:rPr>
              <w:t>http://escritoriodeprojetos.com.br</w:t>
            </w:r>
          </w:hyperlink>
        </w:p>
      </w:tc>
    </w:tr>
  </w:tbl>
  <w:p w14:paraId="324E63E9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FAF21" w14:textId="77777777" w:rsidR="00751A31" w:rsidRDefault="00751A31" w:rsidP="005E1593">
      <w:r>
        <w:separator/>
      </w:r>
    </w:p>
  </w:footnote>
  <w:footnote w:type="continuationSeparator" w:id="0">
    <w:p w14:paraId="0AA5D892" w14:textId="77777777" w:rsidR="00751A31" w:rsidRDefault="00751A3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47AB7" w:rsidRPr="00AD691F" w14:paraId="454F5E32" w14:textId="77777777" w:rsidTr="00B47AB7">
      <w:trPr>
        <w:trHeight w:val="567"/>
        <w:jc w:val="center"/>
      </w:trPr>
      <w:tc>
        <w:tcPr>
          <w:tcW w:w="6492" w:type="dxa"/>
          <w:vAlign w:val="center"/>
        </w:tcPr>
        <w:p w14:paraId="78F551F0" w14:textId="23AA3A86" w:rsidR="00B47AB7" w:rsidRPr="003420BA" w:rsidRDefault="00D975E7" w:rsidP="005E1593">
          <w:pPr>
            <w:pStyle w:val="Cabealho"/>
            <w:rPr>
              <w:sz w:val="22"/>
              <w:szCs w:val="22"/>
            </w:rPr>
          </w:pPr>
          <w:r>
            <w:t xml:space="preserve">.SYS 2º Open </w:t>
          </w:r>
          <w:proofErr w:type="spellStart"/>
          <w:r>
            <w:t>Lab</w:t>
          </w:r>
          <w:proofErr w:type="spellEnd"/>
        </w:p>
      </w:tc>
      <w:tc>
        <w:tcPr>
          <w:tcW w:w="1956" w:type="dxa"/>
          <w:vMerge w:val="restart"/>
          <w:vAlign w:val="center"/>
        </w:tcPr>
        <w:p w14:paraId="765566A2" w14:textId="77777777" w:rsidR="00B47AB7" w:rsidRPr="00AD691F" w:rsidRDefault="00A83F49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5ECD1FE5" wp14:editId="7E4D8EB2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47AB7" w:rsidRPr="00A10908" w14:paraId="6E5B7780" w14:textId="77777777" w:rsidTr="00B47AB7">
      <w:trPr>
        <w:trHeight w:val="567"/>
        <w:jc w:val="center"/>
      </w:trPr>
      <w:tc>
        <w:tcPr>
          <w:tcW w:w="6492" w:type="dxa"/>
          <w:vAlign w:val="center"/>
        </w:tcPr>
        <w:p w14:paraId="10DD7C0F" w14:textId="460991F9" w:rsidR="00B47AB7" w:rsidRPr="003420BA" w:rsidRDefault="00D975E7" w:rsidP="002D679E">
          <w:pPr>
            <w:pStyle w:val="Cabealho"/>
            <w:rPr>
              <w:sz w:val="22"/>
              <w:szCs w:val="22"/>
            </w:rPr>
          </w:pPr>
          <w:r>
            <w:t>MPSYS</w:t>
          </w:r>
        </w:p>
      </w:tc>
      <w:tc>
        <w:tcPr>
          <w:tcW w:w="1956" w:type="dxa"/>
          <w:vMerge/>
          <w:vAlign w:val="center"/>
        </w:tcPr>
        <w:p w14:paraId="1BED0166" w14:textId="77777777" w:rsidR="00B47AB7" w:rsidRPr="00A10908" w:rsidRDefault="00B47AB7" w:rsidP="002D679E">
          <w:pPr>
            <w:pStyle w:val="Cabealho"/>
            <w:rPr>
              <w:b/>
            </w:rPr>
          </w:pPr>
        </w:p>
      </w:tc>
    </w:tr>
  </w:tbl>
  <w:p w14:paraId="46045459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D2574"/>
    <w:multiLevelType w:val="hybridMultilevel"/>
    <w:tmpl w:val="0CBA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37B91"/>
    <w:multiLevelType w:val="hybridMultilevel"/>
    <w:tmpl w:val="9170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318DE"/>
    <w:multiLevelType w:val="hybridMultilevel"/>
    <w:tmpl w:val="5A78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63244"/>
    <w:multiLevelType w:val="hybridMultilevel"/>
    <w:tmpl w:val="1DB2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E7"/>
    <w:rsid w:val="00007F9A"/>
    <w:rsid w:val="0001430D"/>
    <w:rsid w:val="00065D9E"/>
    <w:rsid w:val="00067A27"/>
    <w:rsid w:val="000E2853"/>
    <w:rsid w:val="00105D44"/>
    <w:rsid w:val="001D497F"/>
    <w:rsid w:val="001F03B2"/>
    <w:rsid w:val="001F3D30"/>
    <w:rsid w:val="0021324D"/>
    <w:rsid w:val="00274187"/>
    <w:rsid w:val="0032565B"/>
    <w:rsid w:val="00331443"/>
    <w:rsid w:val="00341B09"/>
    <w:rsid w:val="003420BA"/>
    <w:rsid w:val="0034544C"/>
    <w:rsid w:val="00365B3F"/>
    <w:rsid w:val="00377A7D"/>
    <w:rsid w:val="003A03F8"/>
    <w:rsid w:val="003D377B"/>
    <w:rsid w:val="003F2927"/>
    <w:rsid w:val="0042609D"/>
    <w:rsid w:val="00472D2E"/>
    <w:rsid w:val="004B2855"/>
    <w:rsid w:val="004B60F1"/>
    <w:rsid w:val="0055540E"/>
    <w:rsid w:val="005E1593"/>
    <w:rsid w:val="005F487B"/>
    <w:rsid w:val="006142FB"/>
    <w:rsid w:val="006419CA"/>
    <w:rsid w:val="00663704"/>
    <w:rsid w:val="006A233C"/>
    <w:rsid w:val="006F5509"/>
    <w:rsid w:val="00743E89"/>
    <w:rsid w:val="00751A31"/>
    <w:rsid w:val="007A054B"/>
    <w:rsid w:val="00842903"/>
    <w:rsid w:val="008609E6"/>
    <w:rsid w:val="00871E89"/>
    <w:rsid w:val="008843C9"/>
    <w:rsid w:val="00927B8B"/>
    <w:rsid w:val="00A83F49"/>
    <w:rsid w:val="00AE1992"/>
    <w:rsid w:val="00B30ED2"/>
    <w:rsid w:val="00B36089"/>
    <w:rsid w:val="00B47AB7"/>
    <w:rsid w:val="00BB7802"/>
    <w:rsid w:val="00C001E7"/>
    <w:rsid w:val="00C52528"/>
    <w:rsid w:val="00C81355"/>
    <w:rsid w:val="00CE2B3B"/>
    <w:rsid w:val="00CF21E7"/>
    <w:rsid w:val="00CF7DBB"/>
    <w:rsid w:val="00D07D07"/>
    <w:rsid w:val="00D37957"/>
    <w:rsid w:val="00D975E7"/>
    <w:rsid w:val="00DF47C0"/>
    <w:rsid w:val="00E04B0E"/>
    <w:rsid w:val="00E34C15"/>
    <w:rsid w:val="00F12BB0"/>
    <w:rsid w:val="00F26B45"/>
    <w:rsid w:val="00F4660E"/>
    <w:rsid w:val="00F707F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031A2"/>
  <w15:docId w15:val="{C240C581-19FA-4612-8054-D47EA9F1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420B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EspaoReservado">
    <w:name w:val="Placeholder Text"/>
    <w:basedOn w:val="Fontepargpadro"/>
    <w:uiPriority w:val="99"/>
    <w:semiHidden/>
    <w:rsid w:val="00B47AB7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B47AB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9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FD6"/>
    <w:rsid w:val="00285CFE"/>
    <w:rsid w:val="00627886"/>
    <w:rsid w:val="0076168B"/>
    <w:rsid w:val="00933E9A"/>
    <w:rsid w:val="00B74FDA"/>
    <w:rsid w:val="00C41EB0"/>
    <w:rsid w:val="00CE5611"/>
    <w:rsid w:val="00D32FD6"/>
    <w:rsid w:val="00DB0D26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649AC061D4F04BB6EC1102DFB829AB" ma:contentTypeVersion="7" ma:contentTypeDescription="Crie um novo documento." ma:contentTypeScope="" ma:versionID="14cb47ab60ce25b03f125bbc624aa0ec">
  <xsd:schema xmlns:xsd="http://www.w3.org/2001/XMLSchema" xmlns:xs="http://www.w3.org/2001/XMLSchema" xmlns:p="http://schemas.microsoft.com/office/2006/metadata/properties" xmlns:ns2="be2b4223-36fe-405e-863b-49c6636b162e" targetNamespace="http://schemas.microsoft.com/office/2006/metadata/properties" ma:root="true" ma:fieldsID="bd0907572239d88a9fb49e7cd2f006cd" ns2:_="">
    <xsd:import namespace="be2b4223-36fe-405e-863b-49c6636b1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b4223-36fe-405e-863b-49c6636b1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38EA52-DD0A-4A5B-A673-19395D9EA6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3CEACC-CA78-4462-BD0C-9C8AB948E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4360D-FFE4-40B7-83B3-E2FA4AC50821}"/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196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Ata de reunião</vt:lpstr>
      <vt:lpstr>Ata de reunião</vt:lpstr>
    </vt:vector>
  </TitlesOfParts>
  <Company>PMO Escritório de Projetos</Company>
  <LinksUpToDate>false</LinksUpToDate>
  <CharactersWithSpaces>1336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Nome do Projeto</dc:subject>
  <dc:creator>eduardo@escritoriodeprojetos.com.br</dc:creator>
  <cp:keywords>Template Gerenciamento de Projetos</cp:keywords>
  <dc:description>http://www.escritoriodeprojetos.com.br</dc:description>
  <cp:lastModifiedBy>MARCO ANTÔNIO MORAIS ROVER</cp:lastModifiedBy>
  <cp:revision>4</cp:revision>
  <dcterms:created xsi:type="dcterms:W3CDTF">2019-08-30T20:27:00Z</dcterms:created>
  <dcterms:modified xsi:type="dcterms:W3CDTF">2019-09-06T22:02:00Z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0x01010070649AC061D4F04BB6EC1102DFB829AB</vt:lpwstr>
  </property>
</Properties>
</file>